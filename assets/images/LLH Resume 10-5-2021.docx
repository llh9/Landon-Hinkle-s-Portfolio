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27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70"/>
        <w:gridCol w:w="655"/>
        <w:gridCol w:w="6618"/>
      </w:tblGrid>
      <w:tr w:rsidR="006D409C" w14:paraId="6B2FF3DA" w14:textId="77777777" w:rsidTr="00CF6BF0">
        <w:trPr>
          <w:trHeight w:val="1080"/>
        </w:trPr>
        <w:tc>
          <w:tcPr>
            <w:tcW w:w="4770" w:type="dxa"/>
            <w:vMerge w:val="restart"/>
            <w:tcMar>
              <w:left w:w="360" w:type="dxa"/>
            </w:tcMar>
            <w:vAlign w:val="bottom"/>
          </w:tcPr>
          <w:p w14:paraId="1603E805" w14:textId="77777777" w:rsidR="006D409C" w:rsidRDefault="0099365F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7080BAD" wp14:editId="5AB4A444">
                  <wp:extent cx="1990462" cy="2654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9159" t="325" r="16067" b="5169"/>
                          <a:stretch/>
                        </pic:blipFill>
                        <pic:spPr bwMode="auto">
                          <a:xfrm>
                            <a:off x="0" y="0"/>
                            <a:ext cx="1996747" cy="2662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" w:type="dxa"/>
            <w:shd w:val="clear" w:color="auto" w:fill="31521B" w:themeFill="accent2" w:themeFillShade="80"/>
          </w:tcPr>
          <w:p w14:paraId="2EE8D6A4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9EEEFC860D0042CAA49F082894E881FD"/>
              </w:placeholder>
              <w:temporary/>
              <w:showingPlcHdr/>
              <w15:appearance w15:val="hidden"/>
            </w:sdtPr>
            <w:sdtEndPr/>
            <w:sdtContent>
              <w:p w14:paraId="357F2EB7" w14:textId="77777777" w:rsidR="006D409C" w:rsidRDefault="005B13F9" w:rsidP="00776643">
                <w:pPr>
                  <w:pStyle w:val="Heading1"/>
                </w:pPr>
                <w:r>
                  <w:t>SKILLS</w:t>
                </w:r>
              </w:p>
            </w:sdtContent>
          </w:sdt>
        </w:tc>
      </w:tr>
      <w:tr w:rsidR="006D409C" w14:paraId="558DA4D6" w14:textId="77777777" w:rsidTr="00CF6BF0">
        <w:trPr>
          <w:trHeight w:val="2160"/>
        </w:trPr>
        <w:tc>
          <w:tcPr>
            <w:tcW w:w="4770" w:type="dxa"/>
            <w:vMerge/>
            <w:tcMar>
              <w:left w:w="360" w:type="dxa"/>
            </w:tcMar>
            <w:vAlign w:val="bottom"/>
          </w:tcPr>
          <w:p w14:paraId="29AAD614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9E375B0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F0EBC49" wp14:editId="535A38D3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33212B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0EBC49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F33212B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4626B229" w14:textId="77777777" w:rsidR="005D6F74" w:rsidRPr="005D6F74" w:rsidRDefault="005B13F9" w:rsidP="005D6F74">
            <w:pPr>
              <w:rPr>
                <w:lang w:eastAsia="en-US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742DD9B" wp14:editId="6B3C4CD0">
                  <wp:extent cx="3756660" cy="1524000"/>
                  <wp:effectExtent l="0" t="0" r="15240" b="0"/>
                  <wp:docPr id="1" name="Chart 1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6D409C" w14:paraId="52D70938" w14:textId="77777777" w:rsidTr="00CF6BF0">
        <w:trPr>
          <w:trHeight w:val="1080"/>
        </w:trPr>
        <w:tc>
          <w:tcPr>
            <w:tcW w:w="4770" w:type="dxa"/>
            <w:vMerge w:val="restart"/>
            <w:tcMar>
              <w:left w:w="360" w:type="dxa"/>
            </w:tcMar>
            <w:vAlign w:val="bottom"/>
          </w:tcPr>
          <w:p w14:paraId="35F98CB2" w14:textId="77777777" w:rsidR="006D409C" w:rsidRPr="00441BC9" w:rsidRDefault="00D42029" w:rsidP="00926EE5">
            <w:pPr>
              <w:pStyle w:val="Title"/>
              <w:rPr>
                <w:color w:val="4A7B29" w:themeColor="accent2" w:themeShade="BF"/>
              </w:rPr>
            </w:pPr>
            <w:r w:rsidRPr="00441BC9">
              <w:rPr>
                <w:color w:val="4A7B29" w:themeColor="accent2" w:themeShade="BF"/>
              </w:rPr>
              <w:t>landon</w:t>
            </w:r>
            <w:r w:rsidR="005D6F74" w:rsidRPr="00441BC9">
              <w:rPr>
                <w:color w:val="4A7B29" w:themeColor="accent2" w:themeShade="BF"/>
              </w:rPr>
              <w:t xml:space="preserve"> </w:t>
            </w:r>
            <w:r w:rsidRPr="00441BC9">
              <w:rPr>
                <w:color w:val="4A7B29" w:themeColor="accent2" w:themeShade="BF"/>
              </w:rPr>
              <w:t>hinkle</w:t>
            </w:r>
          </w:p>
          <w:sdt>
            <w:sdtPr>
              <w:id w:val="-1448076370"/>
              <w:placeholder>
                <w:docPart w:val="2E4AF61789B74F68A74FCA39DBE9F643"/>
              </w:placeholder>
              <w:temporary/>
              <w:showingPlcHdr/>
              <w15:appearance w15:val="hidden"/>
            </w:sdtPr>
            <w:sdtEndPr/>
            <w:sdtContent>
              <w:p w14:paraId="4197522B" w14:textId="77777777" w:rsidR="006D409C" w:rsidRPr="005D47DE" w:rsidRDefault="006D409C" w:rsidP="005D47DE">
                <w:pPr>
                  <w:pStyle w:val="Heading2"/>
                </w:pPr>
                <w:r w:rsidRPr="00715EF4">
                  <w:rPr>
                    <w:sz w:val="28"/>
                    <w:szCs w:val="28"/>
                  </w:rPr>
                  <w:t>Profile</w:t>
                </w:r>
              </w:p>
            </w:sdtContent>
          </w:sdt>
          <w:p w14:paraId="65381CBA" w14:textId="4EC8827D" w:rsidR="006D409C" w:rsidRDefault="005D6F74" w:rsidP="00A75FCE">
            <w:pPr>
              <w:pStyle w:val="ProfileText"/>
            </w:pPr>
            <w:r w:rsidRPr="009103F2">
              <w:t xml:space="preserve">Well </w:t>
            </w:r>
            <w:r w:rsidR="001C27EE" w:rsidRPr="009103F2">
              <w:t xml:space="preserve">organized, </w:t>
            </w:r>
            <w:r w:rsidR="00D67739" w:rsidRPr="009103F2">
              <w:t>creative,</w:t>
            </w:r>
            <w:r w:rsidRPr="009103F2">
              <w:t xml:space="preserve"> and proven</w:t>
            </w:r>
            <w:r w:rsidR="00B110A0">
              <w:t xml:space="preserve"> aspiring</w:t>
            </w:r>
            <w:r w:rsidRPr="009103F2">
              <w:t xml:space="preserve"> </w:t>
            </w:r>
            <w:r w:rsidR="00B110A0" w:rsidRPr="00B110A0">
              <w:t xml:space="preserve">Electrical Engineering </w:t>
            </w:r>
            <w:proofErr w:type="spellStart"/>
            <w:r w:rsidR="00032419">
              <w:t>stu</w:t>
            </w:r>
            <w:r w:rsidR="00B110A0" w:rsidRPr="00B110A0">
              <w:t>ent</w:t>
            </w:r>
            <w:proofErr w:type="spellEnd"/>
            <w:r w:rsidR="00B110A0" w:rsidRPr="00B110A0">
              <w:t>. Dedicated team player with extensive knowledge of electrical, automotive and computer technology concepts, with a creative aptitude for product diagnostics and new product development. Seeking related work experience and a potential long term career</w:t>
            </w:r>
          </w:p>
          <w:sdt>
            <w:sdtPr>
              <w:id w:val="-1954003311"/>
              <w:placeholder>
                <w:docPart w:val="6828786A11A445AC9143BCC3C2C2EBC0"/>
              </w:placeholder>
              <w:temporary/>
              <w:showingPlcHdr/>
              <w15:appearance w15:val="hidden"/>
            </w:sdtPr>
            <w:sdtEndPr/>
            <w:sdtContent>
              <w:p w14:paraId="34B2F4FF" w14:textId="77777777" w:rsidR="006D409C" w:rsidRDefault="006D409C" w:rsidP="005D47DE">
                <w:pPr>
                  <w:pStyle w:val="Heading2"/>
                </w:pPr>
                <w:r w:rsidRPr="00CF6BF0">
                  <w:rPr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5591975B1E53461FB366A8DD8EE19D22"/>
              </w:placeholder>
              <w:temporary/>
              <w:showingPlcHdr/>
              <w15:appearance w15:val="hidden"/>
            </w:sdtPr>
            <w:sdtEndPr/>
            <w:sdtContent>
              <w:p w14:paraId="506DA3EA" w14:textId="77777777" w:rsidR="006D409C" w:rsidRPr="00926EE5" w:rsidRDefault="006D409C" w:rsidP="00926EE5">
                <w:pPr>
                  <w:pStyle w:val="ContactDetails"/>
                </w:pPr>
                <w:r w:rsidRPr="00926EE5">
                  <w:t>PHONE:</w:t>
                </w:r>
              </w:p>
            </w:sdtContent>
          </w:sdt>
          <w:p w14:paraId="19363A93" w14:textId="77777777" w:rsidR="006D409C" w:rsidRPr="00926EE5" w:rsidRDefault="005D6F74" w:rsidP="00926EE5">
            <w:pPr>
              <w:pStyle w:val="ContactDetails"/>
            </w:pPr>
            <w:r w:rsidRPr="00926EE5">
              <w:t>(</w:t>
            </w:r>
            <w:r w:rsidR="0099365F">
              <w:t>614</w:t>
            </w:r>
            <w:r w:rsidRPr="00926EE5">
              <w:t xml:space="preserve">) </w:t>
            </w:r>
            <w:r w:rsidR="0099365F">
              <w:t>849</w:t>
            </w:r>
            <w:r w:rsidRPr="00926EE5">
              <w:t>-</w:t>
            </w:r>
            <w:r w:rsidR="0099365F">
              <w:t>5958</w:t>
            </w:r>
          </w:p>
          <w:p w14:paraId="5071E8D3" w14:textId="77777777" w:rsidR="006D409C" w:rsidRPr="00926EE5" w:rsidRDefault="006D409C" w:rsidP="00926EE5">
            <w:pPr>
              <w:pStyle w:val="ContactDetails"/>
            </w:pPr>
          </w:p>
          <w:p w14:paraId="3CFDD52C" w14:textId="77777777" w:rsidR="006D409C" w:rsidRPr="00926EE5" w:rsidRDefault="005D6F74" w:rsidP="00926EE5">
            <w:pPr>
              <w:pStyle w:val="ContactDetails"/>
            </w:pPr>
            <w:r w:rsidRPr="00926EE5">
              <w:t>LINKEDIN:</w:t>
            </w:r>
          </w:p>
          <w:p w14:paraId="70E7CFC0" w14:textId="77777777" w:rsidR="006D409C" w:rsidRDefault="00303A3C" w:rsidP="00926EE5">
            <w:pPr>
              <w:pStyle w:val="ContactDetails"/>
              <w:rPr>
                <w:rStyle w:val="vanity-namedisplay-name"/>
              </w:rPr>
            </w:pPr>
            <w:hyperlink r:id="rId13" w:history="1">
              <w:r w:rsidR="0099365F">
                <w:rPr>
                  <w:rStyle w:val="vanity-namedomain"/>
                </w:rPr>
                <w:t>www.linkedin.com/in/</w:t>
              </w:r>
              <w:r w:rsidR="0099365F">
                <w:rPr>
                  <w:rStyle w:val="vanity-namedisplay-name"/>
                </w:rPr>
                <w:t>landon-hinkle-51873b139</w:t>
              </w:r>
              <w:r w:rsidR="0099365F" w:rsidRPr="002F2F0B">
                <w:rPr>
                  <w:rStyle w:val="Hyperlink"/>
                </w:rPr>
                <w:t>9</w:t>
              </w:r>
            </w:hyperlink>
          </w:p>
          <w:p w14:paraId="0819DFA1" w14:textId="77777777" w:rsidR="0099365F" w:rsidRPr="00926EE5" w:rsidRDefault="0099365F" w:rsidP="00926EE5">
            <w:pPr>
              <w:pStyle w:val="ContactDetails"/>
            </w:pPr>
          </w:p>
          <w:sdt>
            <w:sdtPr>
              <w:id w:val="-240260293"/>
              <w:placeholder>
                <w:docPart w:val="367A3F2812544F77AE1D7E6B30CC3731"/>
              </w:placeholder>
              <w:temporary/>
              <w:showingPlcHdr/>
              <w15:appearance w15:val="hidden"/>
            </w:sdtPr>
            <w:sdtEndPr/>
            <w:sdtContent>
              <w:p w14:paraId="63A4E619" w14:textId="77777777" w:rsidR="006D409C" w:rsidRPr="00926EE5" w:rsidRDefault="006D409C" w:rsidP="00926EE5">
                <w:pPr>
                  <w:pStyle w:val="ContactDetails"/>
                </w:pPr>
                <w:r w:rsidRPr="00926EE5">
                  <w:t>EMAIL:</w:t>
                </w:r>
              </w:p>
            </w:sdtContent>
          </w:sdt>
          <w:p w14:paraId="481C3947" w14:textId="77777777" w:rsidR="006D409C" w:rsidRDefault="00303A3C" w:rsidP="00926EE5">
            <w:pPr>
              <w:pStyle w:val="ContactDetails"/>
            </w:pPr>
            <w:hyperlink r:id="rId14" w:history="1">
              <w:r w:rsidR="00CF6BF0" w:rsidRPr="00F45513">
                <w:rPr>
                  <w:rStyle w:val="Hyperlink"/>
                </w:rPr>
                <w:t>llh9@yahoo.com</w:t>
              </w:r>
            </w:hyperlink>
          </w:p>
          <w:p w14:paraId="7DCE3DB8" w14:textId="77777777" w:rsidR="00CF6BF0" w:rsidRDefault="00CF6BF0" w:rsidP="00926EE5">
            <w:pPr>
              <w:pStyle w:val="ContactDetails"/>
            </w:pPr>
          </w:p>
          <w:p w14:paraId="6C22AF61" w14:textId="77777777" w:rsidR="00CF6BF0" w:rsidRDefault="00CF6BF0" w:rsidP="00926EE5">
            <w:pPr>
              <w:pStyle w:val="ContactDetail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5BA8AC" wp14:editId="6E62918B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60325</wp:posOffset>
                      </wp:positionV>
                      <wp:extent cx="2705100" cy="174307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510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4379DE" w14:textId="77777777" w:rsidR="00CF6BF0" w:rsidRPr="00CF6BF0" w:rsidRDefault="00CF6BF0" w:rsidP="00CF6BF0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15EF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REFERENCES</w:t>
                                  </w:r>
                                </w:p>
                                <w:p w14:paraId="19A7222D" w14:textId="77777777" w:rsidR="00CF6BF0" w:rsidRDefault="00CF6BF0" w:rsidP="00CF6BF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3BD6DABC" w14:textId="77777777" w:rsidR="00CF6BF0" w:rsidRPr="00CF6BF0" w:rsidRDefault="00CF6BF0" w:rsidP="00CF6BF0">
                                  <w:pPr>
                                    <w:rPr>
                                      <w:b/>
                                    </w:rPr>
                                  </w:pPr>
                                  <w:r w:rsidRPr="00CF6BF0">
                                    <w:rPr>
                                      <w:b/>
                                    </w:rPr>
                                    <w:t xml:space="preserve">Robert Morrison </w:t>
                                  </w:r>
                                </w:p>
                                <w:p w14:paraId="3C923597" w14:textId="77777777" w:rsidR="00CF6BF0" w:rsidRPr="00CF6BF0" w:rsidRDefault="00CF6BF0" w:rsidP="00CF6BF0">
                                  <w:pPr>
                                    <w:rPr>
                                      <w:lang w:val="it-IT"/>
                                    </w:rPr>
                                  </w:pPr>
                                  <w:r w:rsidRPr="00CF6BF0">
                                    <w:rPr>
                                      <w:lang w:val="it-IT"/>
                                    </w:rPr>
                                    <w:t>(</w:t>
                                  </w:r>
                                  <w:r w:rsidRPr="00CF6BF0">
                                    <w:rPr>
                                      <w:i/>
                                      <w:lang w:val="it-IT"/>
                                    </w:rPr>
                                    <w:t>P</w:t>
                                  </w:r>
                                  <w:r w:rsidRPr="00CF6BF0">
                                    <w:rPr>
                                      <w:i/>
                                    </w:rPr>
                                    <w:t>rofessiona</w:t>
                                  </w:r>
                                  <w:r w:rsidRPr="00CF6BF0">
                                    <w:t>l</w:t>
                                  </w:r>
                                  <w:r w:rsidRPr="00CF6BF0">
                                    <w:rPr>
                                      <w:lang w:val="it-IT"/>
                                    </w:rPr>
                                    <w:t xml:space="preserve">) Lead at Hortons </w:t>
                                  </w:r>
                                </w:p>
                                <w:p w14:paraId="501EACC8" w14:textId="77777777" w:rsidR="00CF6BF0" w:rsidRPr="00CF6BF0" w:rsidRDefault="00CF6BF0" w:rsidP="00CF6BF0">
                                  <w:r w:rsidRPr="00CF6BF0">
                                    <w:t>740-703-0937</w:t>
                                  </w:r>
                                </w:p>
                                <w:p w14:paraId="43D76712" w14:textId="77777777" w:rsidR="00CF6BF0" w:rsidRPr="00CF6BF0" w:rsidRDefault="00CF6BF0" w:rsidP="00CF6BF0"/>
                                <w:p w14:paraId="399A0564" w14:textId="77777777" w:rsidR="00CF6BF0" w:rsidRPr="00CF6BF0" w:rsidRDefault="00CF6BF0" w:rsidP="00CF6BF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CF6BF0">
                                    <w:rPr>
                                      <w:b/>
                                      <w:bCs/>
                                    </w:rPr>
                                    <w:t>Kenneth Billups</w:t>
                                  </w:r>
                                </w:p>
                                <w:p w14:paraId="64CD9DB9" w14:textId="77777777" w:rsidR="00CF6BF0" w:rsidRPr="00CF6BF0" w:rsidRDefault="00CF6BF0" w:rsidP="00CF6BF0">
                                  <w:r w:rsidRPr="00CF6BF0">
                                    <w:t>(</w:t>
                                  </w:r>
                                  <w:r w:rsidRPr="00CF6BF0">
                                    <w:rPr>
                                      <w:i/>
                                      <w:iCs/>
                                    </w:rPr>
                                    <w:t>Professional</w:t>
                                  </w:r>
                                  <w:r w:rsidRPr="00CF6BF0">
                                    <w:t>) Coworker at Hortons</w:t>
                                  </w:r>
                                </w:p>
                                <w:p w14:paraId="3F28BE97" w14:textId="77777777" w:rsidR="00CF6BF0" w:rsidRPr="00CF6BF0" w:rsidRDefault="00CF6BF0" w:rsidP="00CF6BF0">
                                  <w:r w:rsidRPr="00CF6BF0">
                                    <w:t>614-500-0255</w:t>
                                  </w:r>
                                </w:p>
                                <w:p w14:paraId="19246E6A" w14:textId="77777777" w:rsidR="00CF6BF0" w:rsidRDefault="00CF6BF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5BA8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7" type="#_x0000_t202" style="position:absolute;margin-left:-8.25pt;margin-top:4.75pt;width:213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" filled="f" stroked="f" strokeweight=".5pt">
                      <v:textbox>
                        <w:txbxContent>
                          <w:p w14:paraId="4A4379DE" w14:textId="77777777" w:rsidR="00CF6BF0" w:rsidRPr="00CF6BF0" w:rsidRDefault="00CF6BF0" w:rsidP="00CF6BF0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5EF4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19A7222D" w14:textId="77777777" w:rsidR="00CF6BF0" w:rsidRDefault="00CF6BF0" w:rsidP="00CF6BF0">
                            <w:pPr>
                              <w:rPr>
                                <w:b/>
                              </w:rPr>
                            </w:pPr>
                          </w:p>
                          <w:p w14:paraId="3BD6DABC" w14:textId="77777777" w:rsidR="00CF6BF0" w:rsidRPr="00CF6BF0" w:rsidRDefault="00CF6BF0" w:rsidP="00CF6BF0">
                            <w:pPr>
                              <w:rPr>
                                <w:b/>
                              </w:rPr>
                            </w:pPr>
                            <w:r w:rsidRPr="00CF6BF0">
                              <w:rPr>
                                <w:b/>
                              </w:rPr>
                              <w:t xml:space="preserve">Robert Morrison </w:t>
                            </w:r>
                          </w:p>
                          <w:p w14:paraId="3C923597" w14:textId="77777777" w:rsidR="00CF6BF0" w:rsidRPr="00CF6BF0" w:rsidRDefault="00CF6BF0" w:rsidP="00CF6BF0">
                            <w:pPr>
                              <w:rPr>
                                <w:lang w:val="it-IT"/>
                              </w:rPr>
                            </w:pPr>
                            <w:r w:rsidRPr="00CF6BF0">
                              <w:rPr>
                                <w:lang w:val="it-IT"/>
                              </w:rPr>
                              <w:t>(</w:t>
                            </w:r>
                            <w:r w:rsidRPr="00CF6BF0">
                              <w:rPr>
                                <w:i/>
                                <w:lang w:val="it-IT"/>
                              </w:rPr>
                              <w:t>P</w:t>
                            </w:r>
                            <w:r w:rsidRPr="00CF6BF0">
                              <w:rPr>
                                <w:i/>
                              </w:rPr>
                              <w:t>rofessiona</w:t>
                            </w:r>
                            <w:r w:rsidRPr="00CF6BF0">
                              <w:t>l</w:t>
                            </w:r>
                            <w:r w:rsidRPr="00CF6BF0">
                              <w:rPr>
                                <w:lang w:val="it-IT"/>
                              </w:rPr>
                              <w:t xml:space="preserve">) Lead at Hortons </w:t>
                            </w:r>
                          </w:p>
                          <w:p w14:paraId="501EACC8" w14:textId="77777777" w:rsidR="00CF6BF0" w:rsidRPr="00CF6BF0" w:rsidRDefault="00CF6BF0" w:rsidP="00CF6BF0">
                            <w:r w:rsidRPr="00CF6BF0">
                              <w:t>740-703-0937</w:t>
                            </w:r>
                          </w:p>
                          <w:p w14:paraId="43D76712" w14:textId="77777777" w:rsidR="00CF6BF0" w:rsidRPr="00CF6BF0" w:rsidRDefault="00CF6BF0" w:rsidP="00CF6BF0"/>
                          <w:p w14:paraId="399A0564" w14:textId="77777777" w:rsidR="00CF6BF0" w:rsidRPr="00CF6BF0" w:rsidRDefault="00CF6BF0" w:rsidP="00CF6B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F6BF0">
                              <w:rPr>
                                <w:b/>
                                <w:bCs/>
                              </w:rPr>
                              <w:t>Kenneth Billups</w:t>
                            </w:r>
                          </w:p>
                          <w:p w14:paraId="64CD9DB9" w14:textId="77777777" w:rsidR="00CF6BF0" w:rsidRPr="00CF6BF0" w:rsidRDefault="00CF6BF0" w:rsidP="00CF6BF0">
                            <w:r w:rsidRPr="00CF6BF0">
                              <w:t>(</w:t>
                            </w:r>
                            <w:r w:rsidRPr="00CF6BF0">
                              <w:rPr>
                                <w:i/>
                                <w:iCs/>
                              </w:rPr>
                              <w:t>Professional</w:t>
                            </w:r>
                            <w:r w:rsidRPr="00CF6BF0">
                              <w:t>) Coworker at Hortons</w:t>
                            </w:r>
                          </w:p>
                          <w:p w14:paraId="3F28BE97" w14:textId="77777777" w:rsidR="00CF6BF0" w:rsidRPr="00CF6BF0" w:rsidRDefault="00CF6BF0" w:rsidP="00CF6BF0">
                            <w:r w:rsidRPr="00CF6BF0">
                              <w:t>614-500-0255</w:t>
                            </w:r>
                          </w:p>
                          <w:p w14:paraId="19246E6A" w14:textId="77777777" w:rsidR="00CF6BF0" w:rsidRDefault="00CF6BF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55" w:type="dxa"/>
            <w:shd w:val="clear" w:color="auto" w:fill="31521B" w:themeFill="accent2" w:themeFillShade="80"/>
          </w:tcPr>
          <w:p w14:paraId="09AF200A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1E6CE698" w14:textId="5E6B1C31" w:rsidR="006D409C" w:rsidRDefault="00A51416" w:rsidP="00776643">
            <w:pPr>
              <w:pStyle w:val="Heading1"/>
              <w:rPr>
                <w:b/>
              </w:rPr>
            </w:pPr>
            <w:r>
              <w:t>Relavent Work Experienc</w:t>
            </w:r>
            <w:r w:rsidR="00C85072">
              <w:t>e</w:t>
            </w:r>
          </w:p>
        </w:tc>
      </w:tr>
      <w:tr w:rsidR="006D409C" w14:paraId="239A847F" w14:textId="77777777" w:rsidTr="00CF6BF0">
        <w:trPr>
          <w:trHeight w:val="5535"/>
        </w:trPr>
        <w:tc>
          <w:tcPr>
            <w:tcW w:w="4770" w:type="dxa"/>
            <w:vMerge/>
            <w:vAlign w:val="bottom"/>
          </w:tcPr>
          <w:p w14:paraId="1E89856F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CD0AFDE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767123" wp14:editId="18DF3E6F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32154F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767123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A32154F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287DC013" w14:textId="77777777" w:rsidR="00F52EB8" w:rsidRDefault="00F52EB8" w:rsidP="00B110A0">
            <w:pPr>
              <w:rPr>
                <w:b/>
              </w:rPr>
            </w:pPr>
          </w:p>
          <w:p w14:paraId="0CF7A880" w14:textId="632BF5B3" w:rsidR="00B110A0" w:rsidRDefault="00171767" w:rsidP="00B110A0">
            <w:pPr>
              <w:rPr>
                <w:bCs/>
              </w:rPr>
            </w:pPr>
            <w:r>
              <w:rPr>
                <w:b/>
              </w:rPr>
              <w:t xml:space="preserve">Koorsen Fire and Security </w:t>
            </w:r>
            <w:r w:rsidR="004D42D4">
              <w:rPr>
                <w:bCs/>
              </w:rPr>
              <w:t>(1/</w:t>
            </w:r>
            <w:r w:rsidR="000C5B1E">
              <w:rPr>
                <w:bCs/>
              </w:rPr>
              <w:t>2021</w:t>
            </w:r>
            <w:r w:rsidR="00CD74C9">
              <w:rPr>
                <w:bCs/>
              </w:rPr>
              <w:t xml:space="preserve"> </w:t>
            </w:r>
            <w:r w:rsidR="000C5B1E">
              <w:rPr>
                <w:bCs/>
              </w:rPr>
              <w:t>-</w:t>
            </w:r>
            <w:r w:rsidR="00CD74C9">
              <w:rPr>
                <w:bCs/>
              </w:rPr>
              <w:t xml:space="preserve"> 6/2021</w:t>
            </w:r>
            <w:r w:rsidR="004D42D4">
              <w:rPr>
                <w:bCs/>
              </w:rPr>
              <w:t>)</w:t>
            </w:r>
          </w:p>
          <w:p w14:paraId="15562CAC" w14:textId="78B98262" w:rsidR="00156AD9" w:rsidRPr="00FF423B" w:rsidRDefault="00885DE8" w:rsidP="00B110A0">
            <w:pPr>
              <w:rPr>
                <w:bCs/>
                <w:i/>
                <w:iCs/>
              </w:rPr>
            </w:pPr>
            <w:r w:rsidRPr="00FF423B">
              <w:rPr>
                <w:bCs/>
                <w:i/>
                <w:iCs/>
              </w:rPr>
              <w:t xml:space="preserve">Columbus, OH </w:t>
            </w:r>
          </w:p>
          <w:p w14:paraId="7FCBE3BB" w14:textId="5D6A8FD4" w:rsidR="00A01360" w:rsidRDefault="00A01360" w:rsidP="00B110A0">
            <w:pPr>
              <w:rPr>
                <w:bCs/>
              </w:rPr>
            </w:pPr>
            <w:r>
              <w:rPr>
                <w:bCs/>
              </w:rPr>
              <w:t>F</w:t>
            </w:r>
            <w:r w:rsidR="00840B72">
              <w:rPr>
                <w:bCs/>
              </w:rPr>
              <w:t xml:space="preserve">ire Alarm System Inspector </w:t>
            </w:r>
          </w:p>
          <w:p w14:paraId="15192E88" w14:textId="5986A6F2" w:rsidR="00885DE8" w:rsidRDefault="00885DE8" w:rsidP="00B110A0">
            <w:pPr>
              <w:rPr>
                <w:bCs/>
              </w:rPr>
            </w:pPr>
            <w:r>
              <w:rPr>
                <w:bCs/>
              </w:rPr>
              <w:t xml:space="preserve">Duties include </w:t>
            </w:r>
            <w:r w:rsidR="00AD73BE">
              <w:rPr>
                <w:bCs/>
              </w:rPr>
              <w:t xml:space="preserve">Inspection of </w:t>
            </w:r>
            <w:r w:rsidR="003D4FB3">
              <w:rPr>
                <w:bCs/>
              </w:rPr>
              <w:t>electrical/</w:t>
            </w:r>
            <w:r w:rsidR="00AD73BE">
              <w:rPr>
                <w:bCs/>
              </w:rPr>
              <w:t xml:space="preserve">electronic Fire Safety </w:t>
            </w:r>
            <w:r w:rsidR="00A73F04">
              <w:rPr>
                <w:bCs/>
              </w:rPr>
              <w:t xml:space="preserve">Systems </w:t>
            </w:r>
            <w:r w:rsidR="00587E79">
              <w:rPr>
                <w:bCs/>
              </w:rPr>
              <w:t xml:space="preserve">and </w:t>
            </w:r>
            <w:r w:rsidR="006B514D">
              <w:rPr>
                <w:bCs/>
              </w:rPr>
              <w:t xml:space="preserve">Panels </w:t>
            </w:r>
            <w:r w:rsidR="00DF0878">
              <w:rPr>
                <w:bCs/>
              </w:rPr>
              <w:t xml:space="preserve">and a variety of Fire Suppression </w:t>
            </w:r>
            <w:proofErr w:type="spellStart"/>
            <w:r w:rsidR="00F85763">
              <w:rPr>
                <w:bCs/>
              </w:rPr>
              <w:t>Sysytems</w:t>
            </w:r>
            <w:proofErr w:type="spellEnd"/>
          </w:p>
          <w:p w14:paraId="3509B4F5" w14:textId="77777777" w:rsidR="00B110A0" w:rsidRPr="00CF6BF0" w:rsidRDefault="00B110A0" w:rsidP="00B110A0"/>
          <w:p w14:paraId="506FDAEB" w14:textId="0A216D75" w:rsidR="006F7ACC" w:rsidRDefault="006F7ACC" w:rsidP="006F7ACC">
            <w:r w:rsidRPr="00CF6BF0">
              <w:rPr>
                <w:b/>
                <w:bCs/>
              </w:rPr>
              <w:t>Battelle</w:t>
            </w:r>
            <w:r>
              <w:t xml:space="preserve"> (12/2018</w:t>
            </w:r>
            <w:r w:rsidR="00CD74C9">
              <w:t xml:space="preserve"> </w:t>
            </w:r>
            <w:r>
              <w:t>-</w:t>
            </w:r>
            <w:r w:rsidR="00CD74C9">
              <w:t xml:space="preserve"> </w:t>
            </w:r>
            <w:r>
              <w:t xml:space="preserve">01/2020)                                                                                                                                                                                                       </w:t>
            </w:r>
            <w:r w:rsidRPr="00CF6BF0">
              <w:rPr>
                <w:i/>
                <w:iCs/>
              </w:rPr>
              <w:t>Hilliard, OH</w:t>
            </w:r>
          </w:p>
          <w:p w14:paraId="6E2E40E3" w14:textId="77777777" w:rsidR="006F7ACC" w:rsidRDefault="006F7ACC" w:rsidP="006F7ACC">
            <w:r>
              <w:t xml:space="preserve">Electro-Mechanical Technician:   </w:t>
            </w:r>
          </w:p>
          <w:p w14:paraId="7F7C244B" w14:textId="77777777" w:rsidR="006F7ACC" w:rsidRDefault="006F7ACC" w:rsidP="00CF6BF0">
            <w:pPr>
              <w:jc w:val="both"/>
            </w:pPr>
            <w:r>
              <w:t>Duties include the research and development, configuration, installation and diagnosis of electrical and electronic equipment of armored vehicles using electrical schematics, as well as various electrical troubleshooting tools and devices.</w:t>
            </w:r>
          </w:p>
          <w:p w14:paraId="58895DBC" w14:textId="77777777" w:rsidR="006F7ACC" w:rsidRDefault="006F7ACC" w:rsidP="006F7ACC"/>
          <w:p w14:paraId="28DDE551" w14:textId="64F84641" w:rsidR="006F7ACC" w:rsidRDefault="006F7ACC" w:rsidP="006F7ACC">
            <w:r w:rsidRPr="00CF6BF0">
              <w:rPr>
                <w:b/>
                <w:bCs/>
              </w:rPr>
              <w:t>Horton Emergency Vehicles</w:t>
            </w:r>
            <w:r>
              <w:t xml:space="preserve"> (5/2015</w:t>
            </w:r>
            <w:r w:rsidR="00CD74C9">
              <w:t xml:space="preserve"> </w:t>
            </w:r>
            <w:r>
              <w:t>–</w:t>
            </w:r>
            <w:r w:rsidR="00CD74C9">
              <w:t xml:space="preserve"> </w:t>
            </w:r>
            <w:r>
              <w:t xml:space="preserve">12/2018)                                                                                                                                                              </w:t>
            </w:r>
            <w:r w:rsidRPr="00CF6BF0">
              <w:rPr>
                <w:i/>
                <w:iCs/>
              </w:rPr>
              <w:t>Grove City, OH</w:t>
            </w:r>
          </w:p>
          <w:p w14:paraId="63B31D1B" w14:textId="77777777" w:rsidR="006F7ACC" w:rsidRDefault="006F7ACC" w:rsidP="006F7ACC">
            <w:r>
              <w:t xml:space="preserve">Electrician / Electrical Installer: </w:t>
            </w:r>
          </w:p>
          <w:p w14:paraId="697075FD" w14:textId="77777777" w:rsidR="006D409C" w:rsidRDefault="006F7ACC" w:rsidP="00CF6BF0">
            <w:pPr>
              <w:jc w:val="both"/>
            </w:pPr>
            <w:r>
              <w:t>Hired as electronics installer. Promoted to electrician performing diagnostics and repairs on electronic systems installed in ambulance vehicles utilizing electrical schematics, wiring diagrams, and system / vehicle specifications.</w:t>
            </w:r>
          </w:p>
          <w:p w14:paraId="1A6B5B4E" w14:textId="77777777" w:rsidR="00CF6BF0" w:rsidRPr="00CF6BF0" w:rsidRDefault="00CF6BF0" w:rsidP="00CF6BF0">
            <w:pPr>
              <w:tabs>
                <w:tab w:val="left" w:pos="1725"/>
              </w:tabs>
            </w:pPr>
          </w:p>
        </w:tc>
      </w:tr>
      <w:tr w:rsidR="006D409C" w14:paraId="33E72577" w14:textId="77777777" w:rsidTr="00CF6BF0">
        <w:trPr>
          <w:trHeight w:val="1080"/>
        </w:trPr>
        <w:tc>
          <w:tcPr>
            <w:tcW w:w="4770" w:type="dxa"/>
            <w:vMerge/>
            <w:vAlign w:val="bottom"/>
          </w:tcPr>
          <w:p w14:paraId="79D9C8B6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655" w:type="dxa"/>
            <w:shd w:val="clear" w:color="auto" w:fill="31521B" w:themeFill="accent2" w:themeFillShade="80"/>
          </w:tcPr>
          <w:p w14:paraId="32F5E062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1DADE998" w14:textId="77777777" w:rsidR="006D409C" w:rsidRDefault="005B13F9" w:rsidP="00776643">
            <w:pPr>
              <w:pStyle w:val="Heading1"/>
              <w:rPr>
                <w:b/>
              </w:rPr>
            </w:pPr>
            <w:r>
              <w:t>EDUCATION</w:t>
            </w:r>
          </w:p>
        </w:tc>
      </w:tr>
      <w:tr w:rsidR="001C27EE" w14:paraId="24809008" w14:textId="77777777" w:rsidTr="00CF6BF0">
        <w:trPr>
          <w:trHeight w:val="1080"/>
        </w:trPr>
        <w:tc>
          <w:tcPr>
            <w:tcW w:w="4770" w:type="dxa"/>
            <w:vAlign w:val="bottom"/>
          </w:tcPr>
          <w:p w14:paraId="45951761" w14:textId="77777777" w:rsidR="001C27EE" w:rsidRDefault="00CF6BF0" w:rsidP="00776643">
            <w:pPr>
              <w:ind w:righ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6ADF52" wp14:editId="6A063310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-1363980</wp:posOffset>
                      </wp:positionV>
                      <wp:extent cx="2562225" cy="952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22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9F0BE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-107.4pt" to="210.2pt,-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" strokecolor="#99cb38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55" w:type="dxa"/>
            <w:shd w:val="clear" w:color="auto" w:fill="auto"/>
          </w:tcPr>
          <w:p w14:paraId="03AEB337" w14:textId="77777777" w:rsidR="001C27EE" w:rsidRDefault="00A51286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E1EAB2" wp14:editId="17F56823">
                      <wp:extent cx="227812" cy="311173"/>
                      <wp:effectExtent l="0" t="3810" r="0" b="0"/>
                      <wp:docPr id="5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B3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DBB7FC" w14:textId="77777777" w:rsidR="00A51286" w:rsidRPr="00AF4EA4" w:rsidRDefault="00A51286" w:rsidP="00A51286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E1EAB2" id="_x0000_s1029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" adj="-11796480,,5400" path="m2426,347348c2024,270140,402,77580,,372l346895,,2426,347348xe" fillcolor="#739a28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4DBB7FC" w14:textId="77777777" w:rsidR="00A51286" w:rsidRPr="00AF4EA4" w:rsidRDefault="00A51286" w:rsidP="00A51286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shd w:val="clear" w:color="auto" w:fill="auto"/>
            <w:vAlign w:val="center"/>
          </w:tcPr>
          <w:p w14:paraId="11C080AC" w14:textId="7E334F4E" w:rsidR="0097376E" w:rsidRDefault="00282D1B" w:rsidP="004B227C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D57727">
              <w:rPr>
                <w:b/>
                <w:bCs/>
              </w:rPr>
              <w:t>Currently Enrolled</w:t>
            </w:r>
            <w:r>
              <w:rPr>
                <w:b/>
                <w:bCs/>
              </w:rPr>
              <w:t>)</w:t>
            </w:r>
            <w:r w:rsidR="00D57727">
              <w:rPr>
                <w:b/>
                <w:bCs/>
              </w:rPr>
              <w:t xml:space="preserve"> </w:t>
            </w:r>
            <w:r w:rsidR="00E15973">
              <w:rPr>
                <w:b/>
                <w:bCs/>
              </w:rPr>
              <w:t xml:space="preserve">Full Stack Programming </w:t>
            </w:r>
          </w:p>
          <w:p w14:paraId="252923BF" w14:textId="4010CD00" w:rsidR="00E15973" w:rsidRPr="009E221C" w:rsidRDefault="009E221C" w:rsidP="004B227C">
            <w:r>
              <w:t>The Ohio State University</w:t>
            </w:r>
            <w:r w:rsidR="00282D1B">
              <w:t xml:space="preserve"> </w:t>
            </w:r>
            <w:r>
              <w:t>(</w:t>
            </w:r>
            <w:r w:rsidR="00024036">
              <w:t xml:space="preserve">9/2021 </w:t>
            </w:r>
            <w:r w:rsidR="00282D1B">
              <w:t>–</w:t>
            </w:r>
            <w:r>
              <w:t xml:space="preserve"> </w:t>
            </w:r>
            <w:r w:rsidR="00282D1B">
              <w:t>12-2021)</w:t>
            </w:r>
          </w:p>
          <w:p w14:paraId="218F939E" w14:textId="77777777" w:rsidR="0097376E" w:rsidRDefault="0097376E" w:rsidP="004B227C">
            <w:pPr>
              <w:rPr>
                <w:b/>
                <w:bCs/>
              </w:rPr>
            </w:pPr>
          </w:p>
          <w:p w14:paraId="601E09B0" w14:textId="0E3BA758" w:rsidR="004B227C" w:rsidRPr="004B227C" w:rsidRDefault="004B227C" w:rsidP="004B227C">
            <w:pPr>
              <w:rPr>
                <w:b/>
                <w:bCs/>
              </w:rPr>
            </w:pPr>
            <w:r w:rsidRPr="004B227C">
              <w:rPr>
                <w:b/>
                <w:bCs/>
              </w:rPr>
              <w:t xml:space="preserve">(Bachelors) Electronics and Electrical Engineering Technology.     </w:t>
            </w:r>
          </w:p>
          <w:p w14:paraId="7B66946D" w14:textId="77777777" w:rsidR="004B227C" w:rsidRDefault="004B227C" w:rsidP="004B227C">
            <w:r>
              <w:t>DeVry University (2014-2018 / re-enrolling)</w:t>
            </w:r>
          </w:p>
          <w:p w14:paraId="29592497" w14:textId="77777777" w:rsidR="006F62D8" w:rsidRDefault="006F62D8" w:rsidP="004B227C">
            <w:pPr>
              <w:rPr>
                <w:b/>
                <w:bCs/>
              </w:rPr>
            </w:pPr>
          </w:p>
          <w:p w14:paraId="5BDD8C98" w14:textId="77777777" w:rsidR="004B227C" w:rsidRPr="004B227C" w:rsidRDefault="004B227C" w:rsidP="004B227C">
            <w:pPr>
              <w:rPr>
                <w:b/>
                <w:bCs/>
              </w:rPr>
            </w:pPr>
            <w:r w:rsidRPr="004B227C">
              <w:rPr>
                <w:b/>
                <w:bCs/>
              </w:rPr>
              <w:t>(Associates) Automotive Technology with Management.</w:t>
            </w:r>
            <w:r w:rsidRPr="004B227C">
              <w:rPr>
                <w:b/>
                <w:bCs/>
              </w:rPr>
              <w:tab/>
              <w:t xml:space="preserve"> </w:t>
            </w:r>
          </w:p>
          <w:p w14:paraId="6A3D6BB1" w14:textId="33DBB1AA" w:rsidR="006F62D8" w:rsidRPr="0097376E" w:rsidRDefault="004B227C" w:rsidP="004B227C">
            <w:r>
              <w:t>Lincoln Tech University (8/2008-2/2010)</w:t>
            </w:r>
          </w:p>
          <w:p w14:paraId="62107669" w14:textId="77777777" w:rsidR="006F62D8" w:rsidRDefault="006F62D8" w:rsidP="004B227C">
            <w:pPr>
              <w:rPr>
                <w:b/>
                <w:bCs/>
              </w:rPr>
            </w:pPr>
          </w:p>
          <w:p w14:paraId="2C9B934E" w14:textId="77777777" w:rsidR="004B227C" w:rsidRDefault="004B227C" w:rsidP="004B227C">
            <w:r w:rsidRPr="004B227C">
              <w:rPr>
                <w:b/>
                <w:bCs/>
              </w:rPr>
              <w:t>Certificate of Completion for the Automotive Technology Courses.</w:t>
            </w:r>
          </w:p>
          <w:p w14:paraId="676EE629" w14:textId="77777777" w:rsidR="001C27EE" w:rsidRPr="004B227C" w:rsidRDefault="00CF6BF0" w:rsidP="006F7ACC">
            <w:r>
              <w:t>Northwest</w:t>
            </w:r>
            <w:r w:rsidR="004B227C">
              <w:t xml:space="preserve"> Career Center (2007-2008)</w:t>
            </w:r>
          </w:p>
        </w:tc>
      </w:tr>
    </w:tbl>
    <w:p w14:paraId="73225447" w14:textId="77777777" w:rsidR="001C27EE" w:rsidRPr="009103F2" w:rsidRDefault="001C27EE" w:rsidP="004B227C">
      <w:pPr>
        <w:rPr>
          <w:color w:val="808080" w:themeColor="background1" w:themeShade="80"/>
        </w:rPr>
      </w:pPr>
    </w:p>
    <w:sectPr w:rsidR="001C27EE" w:rsidRPr="009103F2" w:rsidSect="00F56513">
      <w:headerReference w:type="default" r:id="rId15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28D9" w14:textId="77777777" w:rsidR="0066293D" w:rsidRDefault="0066293D" w:rsidP="00C51CF5">
      <w:r>
        <w:separator/>
      </w:r>
    </w:p>
  </w:endnote>
  <w:endnote w:type="continuationSeparator" w:id="0">
    <w:p w14:paraId="55406035" w14:textId="77777777" w:rsidR="0066293D" w:rsidRDefault="0066293D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8C668" w14:textId="77777777" w:rsidR="0066293D" w:rsidRDefault="0066293D" w:rsidP="00C51CF5">
      <w:r>
        <w:separator/>
      </w:r>
    </w:p>
  </w:footnote>
  <w:footnote w:type="continuationSeparator" w:id="0">
    <w:p w14:paraId="1E295687" w14:textId="77777777" w:rsidR="0066293D" w:rsidRDefault="0066293D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864A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31D625" wp14:editId="21F1400E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55C7D82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109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70"/>
    <w:rsid w:val="00024036"/>
    <w:rsid w:val="00025324"/>
    <w:rsid w:val="00032419"/>
    <w:rsid w:val="000503D7"/>
    <w:rsid w:val="000521EF"/>
    <w:rsid w:val="000A545F"/>
    <w:rsid w:val="000C5B1E"/>
    <w:rsid w:val="000F303E"/>
    <w:rsid w:val="000F3BEA"/>
    <w:rsid w:val="0010314C"/>
    <w:rsid w:val="0015303E"/>
    <w:rsid w:val="00153B84"/>
    <w:rsid w:val="00156AD9"/>
    <w:rsid w:val="00171767"/>
    <w:rsid w:val="00196AAB"/>
    <w:rsid w:val="001A4D1A"/>
    <w:rsid w:val="001B0B3D"/>
    <w:rsid w:val="001C27EE"/>
    <w:rsid w:val="001F2722"/>
    <w:rsid w:val="00282D1B"/>
    <w:rsid w:val="002B439E"/>
    <w:rsid w:val="00303A3C"/>
    <w:rsid w:val="00313703"/>
    <w:rsid w:val="003B0DB8"/>
    <w:rsid w:val="003D4FB3"/>
    <w:rsid w:val="00431999"/>
    <w:rsid w:val="00441BC9"/>
    <w:rsid w:val="00443E2D"/>
    <w:rsid w:val="004B227C"/>
    <w:rsid w:val="004D42D4"/>
    <w:rsid w:val="005366D2"/>
    <w:rsid w:val="00572086"/>
    <w:rsid w:val="00587E79"/>
    <w:rsid w:val="00597871"/>
    <w:rsid w:val="005B13F9"/>
    <w:rsid w:val="005D0CF9"/>
    <w:rsid w:val="005D47DE"/>
    <w:rsid w:val="005D6F74"/>
    <w:rsid w:val="005F364E"/>
    <w:rsid w:val="0062123A"/>
    <w:rsid w:val="00635EF0"/>
    <w:rsid w:val="00646E75"/>
    <w:rsid w:val="0066293D"/>
    <w:rsid w:val="00663587"/>
    <w:rsid w:val="006B514D"/>
    <w:rsid w:val="006D409C"/>
    <w:rsid w:val="006E2C10"/>
    <w:rsid w:val="006F62D8"/>
    <w:rsid w:val="006F7ACC"/>
    <w:rsid w:val="00715EF4"/>
    <w:rsid w:val="00776643"/>
    <w:rsid w:val="00797579"/>
    <w:rsid w:val="007D0F5B"/>
    <w:rsid w:val="007E7B29"/>
    <w:rsid w:val="0080075C"/>
    <w:rsid w:val="00806FF3"/>
    <w:rsid w:val="00840B72"/>
    <w:rsid w:val="00870CB7"/>
    <w:rsid w:val="00882E29"/>
    <w:rsid w:val="00885DE8"/>
    <w:rsid w:val="008F290E"/>
    <w:rsid w:val="00926EE5"/>
    <w:rsid w:val="00942045"/>
    <w:rsid w:val="009609AF"/>
    <w:rsid w:val="00964B9F"/>
    <w:rsid w:val="0097376E"/>
    <w:rsid w:val="0099365F"/>
    <w:rsid w:val="009E221C"/>
    <w:rsid w:val="009F215D"/>
    <w:rsid w:val="00A01360"/>
    <w:rsid w:val="00A51286"/>
    <w:rsid w:val="00A51416"/>
    <w:rsid w:val="00A73BCA"/>
    <w:rsid w:val="00A73F04"/>
    <w:rsid w:val="00A75FCE"/>
    <w:rsid w:val="00AC5509"/>
    <w:rsid w:val="00AD08D8"/>
    <w:rsid w:val="00AD73BE"/>
    <w:rsid w:val="00AF4EA4"/>
    <w:rsid w:val="00B0669D"/>
    <w:rsid w:val="00B110A0"/>
    <w:rsid w:val="00B16D3A"/>
    <w:rsid w:val="00B90CEF"/>
    <w:rsid w:val="00B95D4D"/>
    <w:rsid w:val="00BD5BAD"/>
    <w:rsid w:val="00C51CF5"/>
    <w:rsid w:val="00C85072"/>
    <w:rsid w:val="00C93D20"/>
    <w:rsid w:val="00CA407F"/>
    <w:rsid w:val="00CD74C9"/>
    <w:rsid w:val="00CF6BF0"/>
    <w:rsid w:val="00D00A30"/>
    <w:rsid w:val="00D04749"/>
    <w:rsid w:val="00D42029"/>
    <w:rsid w:val="00D57727"/>
    <w:rsid w:val="00D67739"/>
    <w:rsid w:val="00D8438A"/>
    <w:rsid w:val="00DC71AE"/>
    <w:rsid w:val="00DF0878"/>
    <w:rsid w:val="00E07970"/>
    <w:rsid w:val="00E15973"/>
    <w:rsid w:val="00E55D74"/>
    <w:rsid w:val="00E774C3"/>
    <w:rsid w:val="00E8541C"/>
    <w:rsid w:val="00F52EB8"/>
    <w:rsid w:val="00F56513"/>
    <w:rsid w:val="00F85763"/>
    <w:rsid w:val="00FC5CD1"/>
    <w:rsid w:val="00FD27BC"/>
    <w:rsid w:val="00FE2A40"/>
    <w:rsid w:val="00FF423B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D87143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B110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BodyText">
    <w:name w:val="Body Text"/>
    <w:basedOn w:val="Normal"/>
    <w:link w:val="BodyTextChar"/>
    <w:uiPriority w:val="1"/>
    <w:unhideWhenUsed/>
    <w:qFormat/>
    <w:rsid w:val="005D6F74"/>
    <w:pPr>
      <w:spacing w:after="120"/>
      <w:ind w:right="0"/>
    </w:pPr>
    <w:rPr>
      <w:rFonts w:eastAsiaTheme="minorHAnsi"/>
      <w:color w:val="595959" w:themeColor="text1" w:themeTint="A6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6F74"/>
    <w:rPr>
      <w:rFonts w:eastAsiaTheme="minorHAnsi"/>
      <w:color w:val="595959" w:themeColor="text1" w:themeTint="A6"/>
      <w:sz w:val="22"/>
      <w:szCs w:val="22"/>
      <w:lang w:eastAsia="en-US"/>
    </w:rPr>
  </w:style>
  <w:style w:type="character" w:customStyle="1" w:styleId="vanity-namedomain">
    <w:name w:val="vanity-name__domain"/>
    <w:basedOn w:val="DefaultParagraphFont"/>
    <w:rsid w:val="005D6F74"/>
  </w:style>
  <w:style w:type="paragraph" w:styleId="NoSpacing">
    <w:name w:val="No Spacing"/>
    <w:uiPriority w:val="1"/>
    <w:qFormat/>
    <w:rsid w:val="005D6F74"/>
    <w:pPr>
      <w:ind w:right="360"/>
    </w:pPr>
    <w:rPr>
      <w:sz w:val="22"/>
    </w:rPr>
  </w:style>
  <w:style w:type="character" w:customStyle="1" w:styleId="vanity-namedisplay-name">
    <w:name w:val="vanity-name__display-name"/>
    <w:basedOn w:val="DefaultParagraphFont"/>
    <w:rsid w:val="0099365F"/>
  </w:style>
  <w:style w:type="character" w:customStyle="1" w:styleId="Heading4Char">
    <w:name w:val="Heading 4 Char"/>
    <w:basedOn w:val="DefaultParagraphFont"/>
    <w:link w:val="Heading4"/>
    <w:uiPriority w:val="9"/>
    <w:semiHidden/>
    <w:rsid w:val="00B110A0"/>
    <w:rPr>
      <w:rFonts w:asciiTheme="majorHAnsi" w:eastAsiaTheme="majorEastAsia" w:hAnsiTheme="majorHAnsi" w:cstheme="majorBidi"/>
      <w:i/>
      <w:iCs/>
      <w:color w:val="729928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landon-hinkle-51873b139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llh9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\AppData\Roaming\Microsoft\Templates\Marketing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Electro-Mechanical Tech </c:v>
                </c:pt>
                <c:pt idx="1">
                  <c:v>Electrical Test Equiptment</c:v>
                </c:pt>
                <c:pt idx="2">
                  <c:v>(Electronic) Configuration\Assymbly</c:v>
                </c:pt>
                <c:pt idx="3">
                  <c:v>Microsoft Office Applications</c:v>
                </c:pt>
                <c:pt idx="4">
                  <c:v>Software Development</c:v>
                </c:pt>
                <c:pt idx="5">
                  <c:v>PLC\Microcontroller Programming</c:v>
                </c:pt>
                <c:pt idx="6">
                  <c:v>Electrical Circuit Analysis (AC\DC)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4</c:v>
                </c:pt>
                <c:pt idx="3">
                  <c:v>7</c:v>
                </c:pt>
                <c:pt idx="4">
                  <c:v>3</c:v>
                </c:pt>
                <c:pt idx="5">
                  <c:v>1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CB-42EF-AD72-EA03A745509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1135625144"/>
        <c:axId val="1135627064"/>
      </c:barChart>
      <c:catAx>
        <c:axId val="1135625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5627064"/>
        <c:crosses val="autoZero"/>
        <c:auto val="1"/>
        <c:lblAlgn val="ctr"/>
        <c:lblOffset val="100"/>
        <c:noMultiLvlLbl val="0"/>
      </c:catAx>
      <c:valAx>
        <c:axId val="113562706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  <a:r>
                  <a:rPr lang="en-US" baseline="0"/>
                  <a:t> of Experience\exposure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135625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EEFC860D0042CAA49F082894E88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67046-3C74-49DC-A35C-163E1B2FA8BE}"/>
      </w:docPartPr>
      <w:docPartBody>
        <w:p w:rsidR="00AA47DE" w:rsidRDefault="00D575DD">
          <w:pPr>
            <w:pStyle w:val="9EEEFC860D0042CAA49F082894E881FD"/>
          </w:pPr>
          <w:r>
            <w:t>SKILLS</w:t>
          </w:r>
        </w:p>
      </w:docPartBody>
    </w:docPart>
    <w:docPart>
      <w:docPartPr>
        <w:name w:val="2E4AF61789B74F68A74FCA39DBE9F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37DD1-B6F6-41C6-92A5-2DAF7FCAD20D}"/>
      </w:docPartPr>
      <w:docPartBody>
        <w:p w:rsidR="00AA47DE" w:rsidRDefault="00D575DD">
          <w:pPr>
            <w:pStyle w:val="2E4AF61789B74F68A74FCA39DBE9F643"/>
          </w:pPr>
          <w:r w:rsidRPr="005D47DE">
            <w:t>Profile</w:t>
          </w:r>
        </w:p>
      </w:docPartBody>
    </w:docPart>
    <w:docPart>
      <w:docPartPr>
        <w:name w:val="6828786A11A445AC9143BCC3C2C2E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E109B-51E1-4A36-BF68-A9A539A9CF57}"/>
      </w:docPartPr>
      <w:docPartBody>
        <w:p w:rsidR="00AA47DE" w:rsidRDefault="00D575DD">
          <w:pPr>
            <w:pStyle w:val="6828786A11A445AC9143BCC3C2C2EBC0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5591975B1E53461FB366A8DD8EE19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149C0-2EA1-4C4E-9B77-05C976745B76}"/>
      </w:docPartPr>
      <w:docPartBody>
        <w:p w:rsidR="00AA47DE" w:rsidRDefault="00D575DD">
          <w:pPr>
            <w:pStyle w:val="5591975B1E53461FB366A8DD8EE19D22"/>
          </w:pPr>
          <w:r w:rsidRPr="004D3011">
            <w:t>PHONE:</w:t>
          </w:r>
        </w:p>
      </w:docPartBody>
    </w:docPart>
    <w:docPart>
      <w:docPartPr>
        <w:name w:val="367A3F2812544F77AE1D7E6B30CC3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0072-879C-4BCC-AB1C-1531B3E54485}"/>
      </w:docPartPr>
      <w:docPartBody>
        <w:p w:rsidR="00AA47DE" w:rsidRDefault="00D575DD">
          <w:pPr>
            <w:pStyle w:val="367A3F2812544F77AE1D7E6B30CC373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DD"/>
    <w:rsid w:val="00AA47DE"/>
    <w:rsid w:val="00D5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A47DE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EFC860D0042CAA49F082894E881FD">
    <w:name w:val="9EEEFC860D0042CAA49F082894E881FD"/>
  </w:style>
  <w:style w:type="paragraph" w:customStyle="1" w:styleId="2E4AF61789B74F68A74FCA39DBE9F643">
    <w:name w:val="2E4AF61789B74F68A74FCA39DBE9F643"/>
  </w:style>
  <w:style w:type="character" w:customStyle="1" w:styleId="Heading2Char">
    <w:name w:val="Heading 2 Char"/>
    <w:basedOn w:val="DefaultParagraphFont"/>
    <w:link w:val="Heading2"/>
    <w:uiPriority w:val="9"/>
    <w:rsid w:val="00AA47DE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6828786A11A445AC9143BCC3C2C2EBC0">
    <w:name w:val="6828786A11A445AC9143BCC3C2C2EBC0"/>
  </w:style>
  <w:style w:type="paragraph" w:customStyle="1" w:styleId="5591975B1E53461FB366A8DD8EE19D22">
    <w:name w:val="5591975B1E53461FB366A8DD8EE19D22"/>
  </w:style>
  <w:style w:type="paragraph" w:customStyle="1" w:styleId="367A3F2812544F77AE1D7E6B30CC3731">
    <w:name w:val="367A3F2812544F77AE1D7E6B30CC3731"/>
  </w:style>
  <w:style w:type="paragraph" w:customStyle="1" w:styleId="2B6AEAE5AD164B4BA244CB293D866DAA">
    <w:name w:val="2B6AEAE5AD164B4BA244CB293D866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4F7828-F908-42E9-B937-441BBDDEA0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C523A-7605-44F6-9AA4-0B92B9004C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09AFC5-95C7-463C-8294-274B3740A9F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A7938C7-CE17-404C-9C3A-D8C5AA68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Marketing resume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2021-09-21T20:57:00Z</dcterms:created>
  <dcterms:modified xsi:type="dcterms:W3CDTF">2021-09-21T20:57:00Z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